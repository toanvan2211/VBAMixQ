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A8F31" w14:textId="7731331C" w:rsidR="00CB2052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</w:pPr>
      <w:r w:rsidRPr="002716FB">
        <w:rPr>
          <w:rFonts w:ascii="Times New Roman" w:hAnsi="Times New Roman" w:cs="Times New Roman"/>
          <w:b/>
          <w:bCs/>
          <w:iCs/>
          <w:sz w:val="40"/>
          <w:szCs w:val="40"/>
          <w:lang w:val="en-US"/>
        </w:rPr>
        <w:t>ĐỀ THI TRẮC NGHIỆM</w:t>
      </w:r>
    </w:p>
    <w:p w14:paraId="3582C30A" w14:textId="5A7AC10C" w:rsid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Mã đề: 123</w:t>
      </w:r>
    </w:p>
    <w:p w14:paraId="324CD3E9" w14:textId="58B23E3E" w:rsid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Kỳ thi: …</w:t>
      </w:r>
    </w:p>
    <w:p w14:paraId="490AB035" w14:textId="3053A402" w:rsidR="002716FB" w:rsidRPr="002716FB" w:rsidRDefault="002716FB" w:rsidP="00763D90">
      <w:pPr>
        <w:pStyle w:val="ListParagraph"/>
        <w:tabs>
          <w:tab w:val="left" w:pos="283"/>
          <w:tab w:val="left" w:pos="2704"/>
          <w:tab w:val="left" w:pos="5142"/>
          <w:tab w:val="left" w:pos="7574"/>
        </w:tabs>
        <w:ind w:left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Môn: ….</w:t>
      </w:r>
    </w:p>
    <w:p w14:paraId="4F628908" w14:textId="3412AFC1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1: Should I go over the material once again before showing it to the client?</w:t>
      </w:r>
    </w:p>
    <w:p w14:paraId="122FC5AF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It’s about our new product.</w:t>
      </w:r>
    </w:p>
    <w:p w14:paraId="4DBF92E1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B</w:t>
      </w:r>
      <w:r w:rsidRPr="00C00A39">
        <w:rPr>
          <w:lang w:val="en-US"/>
        </w:rPr>
        <w:t xml:space="preserve">. </w:t>
      </w:r>
      <w:r>
        <w:rPr>
          <w:lang w:val="en-US"/>
        </w:rPr>
        <w:t>That’d be a wise thing to do.</w:t>
      </w:r>
    </w:p>
    <w:p w14:paraId="4972A671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9"/>
        <w:rPr>
          <w:lang w:val="en-US"/>
        </w:rPr>
      </w:pPr>
      <w:r w:rsidRPr="00D91FB5">
        <w:rPr>
          <w:lang w:val="en-US"/>
        </w:rPr>
        <w:t>C. He is expected to show up soon.</w:t>
      </w:r>
    </w:p>
    <w:p w14:paraId="5577C83B" w14:textId="67F0E30C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>Câu 2: Did you hear about John’s promotion?</w:t>
      </w:r>
    </w:p>
    <w:p w14:paraId="6F496496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3"/>
        <w:rPr>
          <w:lang w:val="en-US"/>
        </w:rPr>
      </w:pPr>
      <w:r w:rsidRPr="009C3BC7">
        <w:rPr>
          <w:lang w:val="en-US"/>
        </w:rPr>
        <w:t>A</w:t>
      </w:r>
      <w:r>
        <w:rPr>
          <w:lang w:val="en-US"/>
        </w:rPr>
        <w:t xml:space="preserve">. </w:t>
      </w:r>
      <w:r w:rsidRPr="009C3BC7">
        <w:rPr>
          <w:lang w:val="en-US"/>
        </w:rPr>
        <w:t>The sales promotion was successful.</w:t>
      </w:r>
    </w:p>
    <w:p w14:paraId="6DA4B092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 w:rsidRPr="00A06FD4">
        <w:rPr>
          <w:u w:val="single"/>
          <w:lang w:val="en-US"/>
        </w:rPr>
        <w:t>B</w:t>
      </w:r>
      <w:r w:rsidRPr="00207D0D">
        <w:rPr>
          <w:lang w:val="en-US"/>
        </w:rPr>
        <w:t>.</w:t>
      </w:r>
      <w:r>
        <w:rPr>
          <w:lang w:val="en-US"/>
        </w:rPr>
        <w:t xml:space="preserve"> Yes, he is being recognized for the great work he did on the project.</w:t>
      </w:r>
    </w:p>
    <w:p w14:paraId="6216C866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C. No, I have not heard anything from him yet.</w:t>
      </w:r>
    </w:p>
    <w:p w14:paraId="7FBFB734" w14:textId="7183E87E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3: The bonuses will be paid this month, won’t they?</w:t>
      </w:r>
    </w:p>
    <w:p w14:paraId="78E43921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No, I paid the bill last month.</w:t>
      </w:r>
    </w:p>
    <w:p w14:paraId="66708EE9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B</w:t>
      </w:r>
      <w:r w:rsidRPr="00207D0D">
        <w:rPr>
          <w:lang w:val="en-US"/>
        </w:rPr>
        <w:t>.</w:t>
      </w:r>
      <w:r>
        <w:rPr>
          <w:lang w:val="en-US"/>
        </w:rPr>
        <w:t xml:space="preserve"> Yes, they will.</w:t>
      </w:r>
    </w:p>
    <w:p w14:paraId="07277E74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 xml:space="preserve">C. Payday is this Friday. </w:t>
      </w:r>
    </w:p>
    <w:p w14:paraId="582B52E4" w14:textId="496E2B5E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>Câu 4: What is PI number?</w:t>
      </w:r>
    </w:p>
    <w:p w14:paraId="1117DB09" w14:textId="08354723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4"/>
        <w:rPr>
          <w:lang w:val="en-US"/>
        </w:rPr>
      </w:pPr>
      <w:r>
        <w:rPr>
          <w:lang w:val="en-US"/>
        </w:rPr>
        <w:t>A.</w:t>
      </w:r>
      <w:r w:rsidR="000C521E">
        <w:rPr>
          <w:lang w:val="en-US"/>
        </w:rPr>
        <w:t xml:space="preserve"> </w:t>
      </w:r>
      <w:r>
        <w:rPr>
          <w:lang w:val="en-US"/>
        </w:rPr>
        <w:t>1.</w:t>
      </w:r>
      <w:r>
        <w:rPr>
          <w:lang w:val="en-US"/>
        </w:rPr>
        <w:tab/>
        <w:t>B. 2.</w:t>
      </w:r>
      <w:r>
        <w:rPr>
          <w:lang w:val="en-US"/>
        </w:rPr>
        <w:tab/>
      </w:r>
      <w:r w:rsidRPr="00207D0D">
        <w:rPr>
          <w:u w:val="single"/>
          <w:lang w:val="en-US"/>
        </w:rPr>
        <w:t>C</w:t>
      </w:r>
      <w:r>
        <w:rPr>
          <w:lang w:val="en-US"/>
        </w:rPr>
        <w:t>. 3, 14.</w:t>
      </w:r>
      <w:r>
        <w:rPr>
          <w:lang w:val="en-US"/>
        </w:rPr>
        <w:tab/>
        <w:t>D. 4.</w:t>
      </w:r>
    </w:p>
    <w:p w14:paraId="0BC733D1" w14:textId="0494DE85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5: Who is going to attend the Mr. McKenzie’s retirement party?</w:t>
      </w:r>
    </w:p>
    <w:p w14:paraId="741B880E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A</w:t>
      </w:r>
      <w:r w:rsidRPr="00207D0D">
        <w:rPr>
          <w:lang w:val="en-US"/>
        </w:rPr>
        <w:t>.</w:t>
      </w:r>
      <w:r>
        <w:rPr>
          <w:lang w:val="en-US"/>
        </w:rPr>
        <w:t xml:space="preserve"> Everyone except Jill.</w:t>
      </w:r>
    </w:p>
    <w:p w14:paraId="5F3F6497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B. He has not arrived yet.</w:t>
      </w:r>
    </w:p>
    <w:p w14:paraId="1E02D717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C. Let’s go right now.</w:t>
      </w:r>
    </w:p>
    <w:p w14:paraId="3951DCBF" w14:textId="6F275A43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rPr>
          <w:iCs/>
          <w:lang w:val="en-US"/>
        </w:rPr>
      </w:pPr>
      <w:r>
        <w:rPr>
          <w:iCs/>
          <w:lang w:val="en-US"/>
        </w:rPr>
        <w:t>Câu 6: Would you like to reserve the larger hall for the event?</w:t>
      </w:r>
    </w:p>
    <w:p w14:paraId="148E6A53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A.  Yes, I’ve already completed it.</w:t>
      </w:r>
    </w:p>
    <w:p w14:paraId="3691AAF3" w14:textId="77777777" w:rsidR="00613926" w:rsidRPr="00D91FB5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lang w:val="en-US"/>
        </w:rPr>
        <w:t>B.  It’s bigger than the others.</w:t>
      </w:r>
    </w:p>
    <w:p w14:paraId="0D57F9FB" w14:textId="77777777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D91FB5">
        <w:rPr>
          <w:u w:val="single"/>
          <w:lang w:val="en-US"/>
        </w:rPr>
        <w:t>C</w:t>
      </w:r>
      <w:r w:rsidRPr="00207D0D">
        <w:rPr>
          <w:lang w:val="en-US"/>
        </w:rPr>
        <w:t>.</w:t>
      </w:r>
      <w:r>
        <w:rPr>
          <w:lang w:val="en-US"/>
        </w:rPr>
        <w:t xml:space="preserve">  Yes, that would be fine.</w:t>
      </w:r>
    </w:p>
    <w:p w14:paraId="70043850" w14:textId="4441CDFE" w:rsidR="00613926" w:rsidRDefault="00613926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rPr>
          <w:lang w:val="en-US"/>
        </w:rPr>
      </w:pPr>
      <w:r w:rsidRPr="002C342F">
        <w:rPr>
          <w:lang w:val="en-US"/>
        </w:rPr>
        <w:t>I don’t be a</w:t>
      </w:r>
      <w:r>
        <w:rPr>
          <w:lang w:val="en-US"/>
        </w:rPr>
        <w:t>n</w:t>
      </w:r>
      <w:r w:rsidRPr="002C342F">
        <w:rPr>
          <w:lang w:val="en-US"/>
        </w:rPr>
        <w:t xml:space="preserve"> answer</w:t>
      </w:r>
    </w:p>
    <w:p w14:paraId="1A071552" w14:textId="2ADF44D7" w:rsidR="00DC1173" w:rsidRDefault="00DC1173" w:rsidP="00763D90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>Câu 7: What is the correct fomular?</w:t>
      </w:r>
    </w:p>
    <w:p w14:paraId="6C625F5D" w14:textId="52F49847" w:rsidR="00DC1173" w:rsidRDefault="00145AC0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</w:pPr>
      <w:r w:rsidRPr="00145AC0">
        <w:rPr>
          <w:rFonts w:eastAsiaTheme="minorEastAsia"/>
          <w:lang w:val="en-US"/>
        </w:rPr>
        <w:lastRenderedPageBreak/>
        <w:tab/>
      </w:r>
      <w:r w:rsidR="00DC1173" w:rsidRPr="005A3E03">
        <w:rPr>
          <w:rFonts w:eastAsiaTheme="minorEastAsia"/>
          <w:u w:val="single"/>
          <w:lang w:val="en-US"/>
        </w:rPr>
        <w:t>A</w:t>
      </w:r>
      <w:r w:rsidR="00DC1173">
        <w:rPr>
          <w:rFonts w:eastAsiaTheme="minorEastAsia"/>
          <w:lang w:val="en-US"/>
        </w:rPr>
        <w:t xml:space="preserve">. </w:t>
      </w:r>
      <m:oMath>
        <m:r>
          <w:rPr>
            <w:rFonts w:ascii="Cambria Math" w:hAnsi="Cambria Math" w:cs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-</m:t>
            </m:r>
            <m:r>
              <w:rPr>
                <w:rFonts w:ascii="Cambria Math" w:hAnsi="Cambria Math" w:cs="Cambria Math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-4</m:t>
                </m:r>
                <m:r>
                  <w:rPr>
                    <w:rFonts w:ascii="Cambria Math" w:hAnsi="Cambria Math" w:cs="Cambria Math"/>
                    <w:lang w:val="en-US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a</m:t>
            </m:r>
          </m:den>
        </m:f>
      </m:oMath>
      <w:r w:rsidR="00232759">
        <w:rPr>
          <w:rFonts w:eastAsiaTheme="minorEastAsia"/>
          <w:lang w:val="en-US"/>
        </w:rPr>
        <w:tab/>
      </w:r>
      <w:r w:rsidR="00DC1173">
        <w:rPr>
          <w:rFonts w:eastAsiaTheme="minorEastAsia"/>
          <w:lang w:val="en-US"/>
        </w:rPr>
        <w:t xml:space="preserve">B. </w:t>
      </w:r>
      <m:oMath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DC1173">
        <w:rPr>
          <w:rFonts w:eastAsiaTheme="minorEastAsia"/>
          <w:lang w:val="en-US"/>
        </w:rPr>
        <w:tab/>
        <w:t xml:space="preserve">C.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586A01">
        <w:rPr>
          <w:rFonts w:eastAsiaTheme="minorEastAsia"/>
        </w:rPr>
        <w:tab/>
      </w:r>
      <w:r w:rsidR="00DC1173">
        <w:rPr>
          <w:rFonts w:eastAsiaTheme="minorEastAsia"/>
          <w:lang w:val="en-US"/>
        </w:rPr>
        <w:t xml:space="preserve">D. </w:t>
      </w:r>
      <m:oMath>
        <m:r>
          <w:rPr>
            <w:rFonts w:ascii="Cambria Math" w:eastAsiaTheme="minorEastAsia" w:hAnsi="Cambria Math"/>
          </w:rPr>
          <m:t>A=π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69F0634" w14:textId="42E6C8B8" w:rsidR="005A3E03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rPr>
          <w:lang w:val="en-US"/>
        </w:rPr>
      </w:pPr>
      <w:r>
        <w:rPr>
          <w:lang w:val="en-US"/>
        </w:rPr>
        <w:t>Câu 8: Who is in the picture?</w:t>
      </w:r>
    </w:p>
    <w:p w14:paraId="44524CD3" w14:textId="01898C63" w:rsidR="005A3E03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18F94E" wp14:editId="2C387618">
            <wp:extent cx="3433313" cy="3312208"/>
            <wp:effectExtent l="0" t="0" r="0" b="2540"/>
            <wp:docPr id="1" name="Picture 1" descr="Elon Musk is trying to win China back - C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on Musk is trying to win China back - CN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7" t="1289" r="23942" b="-352"/>
                    <a:stretch/>
                  </pic:blipFill>
                  <pic:spPr bwMode="auto">
                    <a:xfrm>
                      <a:off x="0" y="0"/>
                      <a:ext cx="3433656" cy="331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B73E8" w14:textId="5FF8916A" w:rsidR="005A3E03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A. Bill Gates.</w:t>
      </w:r>
    </w:p>
    <w:p w14:paraId="77BA908E" w14:textId="5DEF83CC" w:rsidR="005A3E03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 w:rsidRPr="005A3E03">
        <w:rPr>
          <w:u w:val="single"/>
          <w:lang w:val="en-US"/>
        </w:rPr>
        <w:t>B</w:t>
      </w:r>
      <w:r>
        <w:rPr>
          <w:lang w:val="en-US"/>
        </w:rPr>
        <w:t>. Elon Musk.</w:t>
      </w:r>
    </w:p>
    <w:p w14:paraId="51DB5DD8" w14:textId="489FFF5A" w:rsidR="005A3E03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C. Jeff Bezos.</w:t>
      </w:r>
    </w:p>
    <w:p w14:paraId="088C2BEB" w14:textId="7BC50019" w:rsidR="00232759" w:rsidRPr="002C342F" w:rsidRDefault="005A3E03" w:rsidP="00763D90">
      <w:pPr>
        <w:tabs>
          <w:tab w:val="left" w:pos="283"/>
          <w:tab w:val="left" w:pos="2704"/>
          <w:tab w:val="left" w:pos="5142"/>
          <w:tab w:val="left" w:pos="7574"/>
        </w:tabs>
        <w:ind w:left="720"/>
        <w:rPr>
          <w:lang w:val="en-US"/>
        </w:rPr>
      </w:pPr>
      <w:r>
        <w:rPr>
          <w:lang w:val="en-US"/>
        </w:rPr>
        <w:t>D. Larry Ellision.</w:t>
      </w:r>
    </w:p>
    <w:p w14:paraId="75EC57A6" w14:textId="69CBDBE8" w:rsidR="00F6001F" w:rsidRPr="002716FB" w:rsidRDefault="002716FB" w:rsidP="00763D90">
      <w:pPr>
        <w:tabs>
          <w:tab w:val="left" w:pos="283"/>
          <w:tab w:val="left" w:pos="2704"/>
          <w:tab w:val="left" w:pos="5142"/>
          <w:tab w:val="left" w:pos="7574"/>
        </w:tabs>
        <w:ind w:left="288"/>
        <w:jc w:val="center"/>
        <w:rPr>
          <w:b/>
          <w:bCs/>
          <w:iCs/>
          <w:lang w:val="en-US"/>
        </w:rPr>
      </w:pPr>
      <w:r w:rsidRPr="002716FB">
        <w:rPr>
          <w:b/>
          <w:bCs/>
          <w:iCs/>
          <w:lang w:val="en-US"/>
        </w:rPr>
        <w:t>- HẾT -</w:t>
      </w:r>
    </w:p>
    <w:sectPr w:rsidR="00F6001F" w:rsidRPr="0027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C45"/>
    <w:multiLevelType w:val="hybridMultilevel"/>
    <w:tmpl w:val="29E24784"/>
    <w:lvl w:ilvl="0" w:tplc="06BC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312AA"/>
    <w:multiLevelType w:val="hybridMultilevel"/>
    <w:tmpl w:val="F74A77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02173"/>
    <w:multiLevelType w:val="hybridMultilevel"/>
    <w:tmpl w:val="5218EE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93FAB"/>
    <w:multiLevelType w:val="hybridMultilevel"/>
    <w:tmpl w:val="71B804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F71B4"/>
    <w:multiLevelType w:val="hybridMultilevel"/>
    <w:tmpl w:val="5C468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A33A9"/>
    <w:multiLevelType w:val="hybridMultilevel"/>
    <w:tmpl w:val="7EE6AD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609DE"/>
    <w:multiLevelType w:val="hybridMultilevel"/>
    <w:tmpl w:val="60A658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46862"/>
    <w:multiLevelType w:val="hybridMultilevel"/>
    <w:tmpl w:val="2E804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2231B"/>
    <w:multiLevelType w:val="hybridMultilevel"/>
    <w:tmpl w:val="A29830CE"/>
    <w:lvl w:ilvl="0" w:tplc="B788900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B4807"/>
    <w:multiLevelType w:val="hybridMultilevel"/>
    <w:tmpl w:val="ED06957A"/>
    <w:lvl w:ilvl="0" w:tplc="98B49DB0">
      <w:start w:val="1"/>
      <w:numFmt w:val="upp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03"/>
    <w:rsid w:val="00003DDE"/>
    <w:rsid w:val="000069C6"/>
    <w:rsid w:val="00012ACF"/>
    <w:rsid w:val="000302C1"/>
    <w:rsid w:val="00047A5D"/>
    <w:rsid w:val="0009442D"/>
    <w:rsid w:val="000B2322"/>
    <w:rsid w:val="000B31AF"/>
    <w:rsid w:val="000C521E"/>
    <w:rsid w:val="000E3B3C"/>
    <w:rsid w:val="0013491B"/>
    <w:rsid w:val="00145AC0"/>
    <w:rsid w:val="00154235"/>
    <w:rsid w:val="0015450E"/>
    <w:rsid w:val="001569C4"/>
    <w:rsid w:val="00191F28"/>
    <w:rsid w:val="001A5179"/>
    <w:rsid w:val="001F315A"/>
    <w:rsid w:val="001F6403"/>
    <w:rsid w:val="0020414D"/>
    <w:rsid w:val="00207D0D"/>
    <w:rsid w:val="00232759"/>
    <w:rsid w:val="00234424"/>
    <w:rsid w:val="00253FB7"/>
    <w:rsid w:val="002716FB"/>
    <w:rsid w:val="00291A90"/>
    <w:rsid w:val="002C11BA"/>
    <w:rsid w:val="002C342F"/>
    <w:rsid w:val="002D0ACB"/>
    <w:rsid w:val="00306B27"/>
    <w:rsid w:val="003574E2"/>
    <w:rsid w:val="003869B0"/>
    <w:rsid w:val="003B1E23"/>
    <w:rsid w:val="003B623D"/>
    <w:rsid w:val="00407A31"/>
    <w:rsid w:val="00417258"/>
    <w:rsid w:val="00437DD6"/>
    <w:rsid w:val="004558F6"/>
    <w:rsid w:val="0046564A"/>
    <w:rsid w:val="004C0A84"/>
    <w:rsid w:val="004C2F29"/>
    <w:rsid w:val="0051224B"/>
    <w:rsid w:val="00550CB4"/>
    <w:rsid w:val="005711FB"/>
    <w:rsid w:val="00576BB5"/>
    <w:rsid w:val="00586A01"/>
    <w:rsid w:val="005A3E03"/>
    <w:rsid w:val="005B016B"/>
    <w:rsid w:val="005E0811"/>
    <w:rsid w:val="00613926"/>
    <w:rsid w:val="00631431"/>
    <w:rsid w:val="00641734"/>
    <w:rsid w:val="00674F7A"/>
    <w:rsid w:val="00680815"/>
    <w:rsid w:val="006A79B5"/>
    <w:rsid w:val="006B4C25"/>
    <w:rsid w:val="00711E24"/>
    <w:rsid w:val="0071460C"/>
    <w:rsid w:val="00763D90"/>
    <w:rsid w:val="0078046F"/>
    <w:rsid w:val="007A4625"/>
    <w:rsid w:val="007B70AA"/>
    <w:rsid w:val="007D01B3"/>
    <w:rsid w:val="007E394E"/>
    <w:rsid w:val="007E5FF5"/>
    <w:rsid w:val="00882BCE"/>
    <w:rsid w:val="008F49C7"/>
    <w:rsid w:val="00901911"/>
    <w:rsid w:val="00915CF7"/>
    <w:rsid w:val="00916BF5"/>
    <w:rsid w:val="009269F2"/>
    <w:rsid w:val="009511FF"/>
    <w:rsid w:val="009A1FDD"/>
    <w:rsid w:val="009C221D"/>
    <w:rsid w:val="009C3BC7"/>
    <w:rsid w:val="009C406F"/>
    <w:rsid w:val="009D03E5"/>
    <w:rsid w:val="009E149B"/>
    <w:rsid w:val="009F6B53"/>
    <w:rsid w:val="00A046B1"/>
    <w:rsid w:val="00A06FD4"/>
    <w:rsid w:val="00A27930"/>
    <w:rsid w:val="00A33C75"/>
    <w:rsid w:val="00A70F22"/>
    <w:rsid w:val="00A75CBC"/>
    <w:rsid w:val="00A904DF"/>
    <w:rsid w:val="00A916C8"/>
    <w:rsid w:val="00AC7CD3"/>
    <w:rsid w:val="00AE57C8"/>
    <w:rsid w:val="00B1652D"/>
    <w:rsid w:val="00B63CC3"/>
    <w:rsid w:val="00B93821"/>
    <w:rsid w:val="00BA102A"/>
    <w:rsid w:val="00C00A39"/>
    <w:rsid w:val="00C228D0"/>
    <w:rsid w:val="00C437F9"/>
    <w:rsid w:val="00C5126C"/>
    <w:rsid w:val="00C75BB4"/>
    <w:rsid w:val="00C77807"/>
    <w:rsid w:val="00C826EA"/>
    <w:rsid w:val="00C936CB"/>
    <w:rsid w:val="00CB2052"/>
    <w:rsid w:val="00CB7BCE"/>
    <w:rsid w:val="00CE5710"/>
    <w:rsid w:val="00CE6B5B"/>
    <w:rsid w:val="00D40671"/>
    <w:rsid w:val="00D91FB5"/>
    <w:rsid w:val="00DC1173"/>
    <w:rsid w:val="00DC57DA"/>
    <w:rsid w:val="00E11553"/>
    <w:rsid w:val="00E322BC"/>
    <w:rsid w:val="00EB1F4F"/>
    <w:rsid w:val="00EF43C8"/>
    <w:rsid w:val="00F3090E"/>
    <w:rsid w:val="00F4635F"/>
    <w:rsid w:val="00F6001F"/>
    <w:rsid w:val="00F82DCC"/>
    <w:rsid w:val="00F943E9"/>
    <w:rsid w:val="00FA7152"/>
    <w:rsid w:val="00FA7662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1CF04F"/>
  <w15:chartTrackingRefBased/>
  <w15:docId w15:val="{C8E1AE54-38CE-41CC-9C1B-FD6DBA87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11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Data\subjects\school\Semester8\TieuLuan\Macro\MixTheAnsw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MixTheAnswer</Template>
  <TotalTime>1048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ToAnVaN</dc:creator>
  <cp:keywords/>
  <dc:description/>
  <cp:lastModifiedBy>Toan Van</cp:lastModifiedBy>
  <cp:revision>55</cp:revision>
  <dcterms:created xsi:type="dcterms:W3CDTF">2021-03-14T14:07:00Z</dcterms:created>
  <dcterms:modified xsi:type="dcterms:W3CDTF">2021-03-29T15:46:00Z</dcterms:modified>
</cp:coreProperties>
</file>