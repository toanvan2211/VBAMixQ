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44C1C" w14:textId="3E5C87A7" w:rsidR="001F6403" w:rsidRDefault="001F6403" w:rsidP="001F6403">
      <w:pPr>
        <w:rPr>
          <w:iCs/>
          <w:lang w:val="en-US"/>
        </w:rPr>
      </w:pPr>
      <w:r>
        <w:rPr>
          <w:iCs/>
          <w:lang w:val="en-US"/>
        </w:rPr>
        <w:t xml:space="preserve">Câu </w:t>
      </w:r>
      <w:r w:rsidR="00F6001F">
        <w:rPr>
          <w:iCs/>
          <w:lang w:val="en-US"/>
        </w:rPr>
        <w:t>2</w:t>
      </w:r>
      <w:r>
        <w:rPr>
          <w:iCs/>
          <w:lang w:val="en-US"/>
        </w:rPr>
        <w:t>: Đây là một câu hỏi</w:t>
      </w:r>
    </w:p>
    <w:p w14:paraId="590E0FF0" w14:textId="5C5383DB" w:rsidR="001F6403" w:rsidRPr="00047A5D" w:rsidRDefault="00047A5D" w:rsidP="00047A5D">
      <w:pPr>
        <w:ind w:left="720" w:hanging="360"/>
        <w:rPr>
          <w:iCs/>
          <w:lang w:val="en-US"/>
        </w:rPr>
      </w:pPr>
      <w:r w:rsidRPr="009E149B">
        <w:rPr>
          <w:bCs/>
          <w:iCs/>
          <w:color w:val="000000" w:themeColor="text1"/>
          <w:lang w:val="en-US"/>
        </w:rPr>
        <w:t>A.</w:t>
      </w:r>
      <w:r>
        <w:rPr>
          <w:iCs/>
          <w:lang w:val="en-US"/>
        </w:rPr>
        <w:tab/>
      </w:r>
      <w:r w:rsidR="001F6403" w:rsidRPr="00047A5D">
        <w:rPr>
          <w:iCs/>
          <w:lang w:val="en-US"/>
        </w:rPr>
        <w:t>Đâu là câu trả lời của câu 1</w:t>
      </w:r>
    </w:p>
    <w:p w14:paraId="005920E6" w14:textId="687ABCAD" w:rsidR="001F6403" w:rsidRPr="00047A5D" w:rsidRDefault="00047A5D" w:rsidP="00047A5D">
      <w:pPr>
        <w:ind w:left="720" w:hanging="360"/>
        <w:rPr>
          <w:iCs/>
          <w:lang w:val="en-US"/>
        </w:rPr>
      </w:pPr>
      <w:r>
        <w:rPr>
          <w:iCs/>
          <w:lang w:val="en-US"/>
        </w:rPr>
        <w:t>B.</w:t>
      </w:r>
      <w:r>
        <w:rPr>
          <w:iCs/>
          <w:lang w:val="en-US"/>
        </w:rPr>
        <w:tab/>
      </w:r>
      <w:r w:rsidR="001F6403" w:rsidRPr="00047A5D">
        <w:rPr>
          <w:iCs/>
          <w:lang w:val="en-US"/>
        </w:rPr>
        <w:t xml:space="preserve"> Vân vân</w:t>
      </w:r>
    </w:p>
    <w:p w14:paraId="6260937A" w14:textId="7A18A3B5" w:rsidR="001F6403" w:rsidRPr="00047A5D" w:rsidRDefault="00047A5D" w:rsidP="00047A5D">
      <w:pPr>
        <w:ind w:left="720" w:hanging="360"/>
        <w:rPr>
          <w:iCs/>
          <w:lang w:val="en-US"/>
        </w:rPr>
      </w:pPr>
      <w:r>
        <w:rPr>
          <w:iCs/>
          <w:lang w:val="en-US"/>
        </w:rPr>
        <w:t>C.</w:t>
      </w:r>
      <w:r>
        <w:rPr>
          <w:iCs/>
          <w:lang w:val="en-US"/>
        </w:rPr>
        <w:tab/>
      </w:r>
      <w:r w:rsidR="001F6403" w:rsidRPr="00047A5D">
        <w:rPr>
          <w:iCs/>
          <w:lang w:val="en-US"/>
        </w:rPr>
        <w:t>Nào là nào</w:t>
      </w:r>
    </w:p>
    <w:p w14:paraId="6CD24E20" w14:textId="7634E6C0" w:rsidR="001F6403" w:rsidRPr="00047A5D" w:rsidRDefault="00047A5D" w:rsidP="00047A5D">
      <w:pPr>
        <w:ind w:left="720" w:hanging="360"/>
        <w:rPr>
          <w:iCs/>
          <w:lang w:val="en-US"/>
        </w:rPr>
      </w:pPr>
      <w:r>
        <w:rPr>
          <w:iCs/>
          <w:lang w:val="en-US"/>
        </w:rPr>
        <w:t>D.</w:t>
      </w:r>
      <w:r>
        <w:rPr>
          <w:iCs/>
          <w:lang w:val="en-US"/>
        </w:rPr>
        <w:tab/>
      </w:r>
      <w:r w:rsidR="001F6403" w:rsidRPr="00047A5D">
        <w:rPr>
          <w:iCs/>
          <w:lang w:val="en-US"/>
        </w:rPr>
        <w:t>Dei là đâu tao là ai</w:t>
      </w:r>
    </w:p>
    <w:p w14:paraId="1EF268AB" w14:textId="46B0DA92" w:rsidR="001F6403" w:rsidRDefault="001F6403" w:rsidP="001F6403">
      <w:pPr>
        <w:rPr>
          <w:iCs/>
          <w:lang w:val="en-US"/>
        </w:rPr>
      </w:pPr>
      <w:r>
        <w:rPr>
          <w:iCs/>
          <w:lang w:val="en-US"/>
        </w:rPr>
        <w:t xml:space="preserve">Câu </w:t>
      </w:r>
      <w:r w:rsidR="00F6001F">
        <w:rPr>
          <w:iCs/>
          <w:lang w:val="en-US"/>
        </w:rPr>
        <w:t>3</w:t>
      </w:r>
      <w:r>
        <w:rPr>
          <w:iCs/>
          <w:lang w:val="en-US"/>
        </w:rPr>
        <w:t>: Thử trộn tôi xem nào</w:t>
      </w:r>
    </w:p>
    <w:p w14:paraId="5DD4D825" w14:textId="3B32A2A9" w:rsidR="001F6403" w:rsidRPr="00047A5D" w:rsidRDefault="00047A5D" w:rsidP="00047A5D">
      <w:pPr>
        <w:ind w:left="720" w:hanging="360"/>
        <w:rPr>
          <w:iCs/>
          <w:lang w:val="en-US"/>
        </w:rPr>
      </w:pPr>
      <w:r>
        <w:rPr>
          <w:iCs/>
          <w:lang w:val="en-US"/>
        </w:rPr>
        <w:t>A.</w:t>
      </w:r>
      <w:r>
        <w:rPr>
          <w:iCs/>
          <w:lang w:val="en-US"/>
        </w:rPr>
        <w:tab/>
      </w:r>
      <w:r w:rsidR="001F6403" w:rsidRPr="00047A5D">
        <w:rPr>
          <w:iCs/>
          <w:lang w:val="en-US"/>
        </w:rPr>
        <w:t>Thử tìm giải pháp xem nào</w:t>
      </w:r>
    </w:p>
    <w:p w14:paraId="477E3DA6" w14:textId="1500CDFB" w:rsidR="001F6403" w:rsidRPr="00047A5D" w:rsidRDefault="00047A5D" w:rsidP="00047A5D">
      <w:pPr>
        <w:ind w:left="720" w:hanging="360"/>
        <w:rPr>
          <w:iCs/>
          <w:lang w:val="en-US"/>
        </w:rPr>
      </w:pPr>
      <w:r>
        <w:rPr>
          <w:iCs/>
          <w:lang w:val="en-US"/>
        </w:rPr>
        <w:t>B.</w:t>
      </w:r>
      <w:r>
        <w:rPr>
          <w:iCs/>
          <w:lang w:val="en-US"/>
        </w:rPr>
        <w:tab/>
      </w:r>
      <w:r w:rsidR="001F6403" w:rsidRPr="00047A5D">
        <w:rPr>
          <w:iCs/>
          <w:lang w:val="en-US"/>
        </w:rPr>
        <w:t>Cố lên</w:t>
      </w:r>
    </w:p>
    <w:p w14:paraId="50FABFED" w14:textId="0FFF9BBC" w:rsidR="001F6403" w:rsidRPr="00047A5D" w:rsidRDefault="00047A5D" w:rsidP="00047A5D">
      <w:pPr>
        <w:ind w:left="720" w:hanging="360"/>
        <w:rPr>
          <w:iCs/>
          <w:lang w:val="en-US"/>
        </w:rPr>
      </w:pPr>
      <w:r>
        <w:rPr>
          <w:iCs/>
          <w:lang w:val="en-US"/>
        </w:rPr>
        <w:t>C.</w:t>
      </w:r>
      <w:r>
        <w:rPr>
          <w:iCs/>
          <w:lang w:val="en-US"/>
        </w:rPr>
        <w:tab/>
      </w:r>
      <w:r w:rsidR="001F6403" w:rsidRPr="00047A5D">
        <w:rPr>
          <w:iCs/>
          <w:lang w:val="en-US"/>
        </w:rPr>
        <w:t>Hãy siêng năng</w:t>
      </w:r>
    </w:p>
    <w:p w14:paraId="1FF0F14E" w14:textId="4FF4B065" w:rsidR="001F6403" w:rsidRPr="00047A5D" w:rsidRDefault="00047A5D" w:rsidP="00047A5D">
      <w:pPr>
        <w:ind w:left="720" w:hanging="360"/>
        <w:rPr>
          <w:iCs/>
          <w:lang w:val="en-US"/>
        </w:rPr>
      </w:pPr>
      <w:r>
        <w:rPr>
          <w:iCs/>
          <w:lang w:val="en-US"/>
        </w:rPr>
        <w:t>D.</w:t>
      </w:r>
      <w:r>
        <w:rPr>
          <w:iCs/>
          <w:lang w:val="en-US"/>
        </w:rPr>
        <w:tab/>
      </w:r>
      <w:r w:rsidR="001F6403" w:rsidRPr="00047A5D">
        <w:rPr>
          <w:iCs/>
          <w:lang w:val="en-US"/>
        </w:rPr>
        <w:t>Tập trung</w:t>
      </w:r>
    </w:p>
    <w:p w14:paraId="4BBB0120" w14:textId="4D9E41AF" w:rsidR="001F6403" w:rsidRDefault="001F6403" w:rsidP="001F6403">
      <w:pPr>
        <w:pStyle w:val="ListParagraph"/>
        <w:ind w:left="0"/>
        <w:rPr>
          <w:iCs/>
          <w:lang w:val="en-US"/>
        </w:rPr>
      </w:pPr>
      <w:r>
        <w:rPr>
          <w:iCs/>
          <w:lang w:val="en-US"/>
        </w:rPr>
        <w:t xml:space="preserve">Câu </w:t>
      </w:r>
      <w:r w:rsidR="00F6001F">
        <w:rPr>
          <w:iCs/>
          <w:lang w:val="en-US"/>
        </w:rPr>
        <w:t>4</w:t>
      </w:r>
      <w:r>
        <w:rPr>
          <w:iCs/>
          <w:lang w:val="en-US"/>
        </w:rPr>
        <w:t>: Phấn đấu giải quyết hoàn thành sớm nào</w:t>
      </w:r>
    </w:p>
    <w:p w14:paraId="0D7821B8" w14:textId="1D3F48F3" w:rsidR="001F6403" w:rsidRPr="00047A5D" w:rsidRDefault="00047A5D" w:rsidP="00047A5D">
      <w:pPr>
        <w:ind w:left="720" w:hanging="360"/>
        <w:rPr>
          <w:iCs/>
          <w:lang w:val="en-US"/>
        </w:rPr>
      </w:pPr>
      <w:r>
        <w:rPr>
          <w:iCs/>
          <w:lang w:val="en-US"/>
        </w:rPr>
        <w:t>A.</w:t>
      </w:r>
      <w:r>
        <w:rPr>
          <w:iCs/>
          <w:lang w:val="en-US"/>
        </w:rPr>
        <w:tab/>
      </w:r>
      <w:r w:rsidR="001F6403" w:rsidRPr="00047A5D">
        <w:rPr>
          <w:iCs/>
          <w:lang w:val="en-US"/>
        </w:rPr>
        <w:t>Nếu để auto list này thì làm sao</w:t>
      </w:r>
    </w:p>
    <w:p w14:paraId="4A340448" w14:textId="52F50A47" w:rsidR="001F6403" w:rsidRPr="00047A5D" w:rsidRDefault="00047A5D" w:rsidP="00047A5D">
      <w:pPr>
        <w:ind w:left="720" w:hanging="360"/>
        <w:rPr>
          <w:iCs/>
          <w:lang w:val="en-US"/>
        </w:rPr>
      </w:pPr>
      <w:r>
        <w:rPr>
          <w:iCs/>
          <w:lang w:val="en-US"/>
        </w:rPr>
        <w:t>B.</w:t>
      </w:r>
      <w:r>
        <w:rPr>
          <w:iCs/>
          <w:lang w:val="en-US"/>
        </w:rPr>
        <w:tab/>
      </w:r>
      <w:r w:rsidR="001F6403" w:rsidRPr="00047A5D">
        <w:rPr>
          <w:iCs/>
          <w:lang w:val="en-US"/>
        </w:rPr>
        <w:t>Lấy được word của câu trả lời</w:t>
      </w:r>
    </w:p>
    <w:p w14:paraId="2865015F" w14:textId="527C0EFF" w:rsidR="001F6403" w:rsidRPr="00047A5D" w:rsidRDefault="00047A5D" w:rsidP="00047A5D">
      <w:pPr>
        <w:ind w:left="720" w:hanging="360"/>
        <w:rPr>
          <w:iCs/>
          <w:lang w:val="en-US"/>
        </w:rPr>
      </w:pPr>
      <w:r>
        <w:rPr>
          <w:iCs/>
          <w:lang w:val="en-US"/>
        </w:rPr>
        <w:t>C.</w:t>
      </w:r>
      <w:r>
        <w:rPr>
          <w:iCs/>
          <w:lang w:val="en-US"/>
        </w:rPr>
        <w:tab/>
      </w:r>
      <w:r w:rsidR="001F6403" w:rsidRPr="00047A5D">
        <w:rPr>
          <w:iCs/>
          <w:lang w:val="en-US"/>
        </w:rPr>
        <w:t>Tìm hiểu xem sao</w:t>
      </w:r>
    </w:p>
    <w:p w14:paraId="5F587262" w14:textId="08931537" w:rsidR="001F6403" w:rsidRPr="00047A5D" w:rsidRDefault="00047A5D" w:rsidP="00047A5D">
      <w:pPr>
        <w:ind w:left="720" w:hanging="360"/>
        <w:rPr>
          <w:iCs/>
          <w:lang w:val="en-US"/>
        </w:rPr>
      </w:pPr>
      <w:r>
        <w:rPr>
          <w:iCs/>
          <w:lang w:val="en-US"/>
        </w:rPr>
        <w:t>D.</w:t>
      </w:r>
      <w:r>
        <w:rPr>
          <w:iCs/>
          <w:lang w:val="en-US"/>
        </w:rPr>
        <w:tab/>
      </w:r>
      <w:r w:rsidR="001F6403" w:rsidRPr="00047A5D">
        <w:rPr>
          <w:iCs/>
          <w:lang w:val="en-US"/>
        </w:rPr>
        <w:t>Haizx</w:t>
      </w:r>
    </w:p>
    <w:p w14:paraId="317A1645" w14:textId="0F4AA5E1" w:rsidR="001F6403" w:rsidRDefault="001F6403" w:rsidP="001F6403">
      <w:pPr>
        <w:pStyle w:val="ListParagraph"/>
        <w:ind w:left="0"/>
        <w:rPr>
          <w:iCs/>
          <w:lang w:val="en-US"/>
        </w:rPr>
      </w:pPr>
      <w:r>
        <w:rPr>
          <w:iCs/>
          <w:lang w:val="en-US"/>
        </w:rPr>
        <w:t xml:space="preserve">Câu </w:t>
      </w:r>
      <w:r w:rsidR="00F6001F">
        <w:rPr>
          <w:iCs/>
          <w:lang w:val="en-US"/>
        </w:rPr>
        <w:t>1</w:t>
      </w:r>
      <w:r>
        <w:rPr>
          <w:iCs/>
          <w:lang w:val="en-US"/>
        </w:rPr>
        <w:t xml:space="preserve">: Có lẽ bao nhiu câu là đủ để test rồi </w:t>
      </w:r>
      <w:proofErr w:type="gramStart"/>
      <w:r>
        <w:rPr>
          <w:iCs/>
          <w:lang w:val="en-US"/>
        </w:rPr>
        <w:t>nhỉ ?</w:t>
      </w:r>
      <w:proofErr w:type="gramEnd"/>
    </w:p>
    <w:p w14:paraId="541421E2" w14:textId="54D76BE4" w:rsidR="001F6403" w:rsidRPr="00047A5D" w:rsidRDefault="00047A5D" w:rsidP="00047A5D">
      <w:pPr>
        <w:ind w:left="720" w:hanging="360"/>
        <w:rPr>
          <w:iCs/>
          <w:lang w:val="en-US"/>
        </w:rPr>
      </w:pPr>
      <w:r>
        <w:rPr>
          <w:iCs/>
          <w:lang w:val="en-US"/>
        </w:rPr>
        <w:t>A.</w:t>
      </w:r>
      <w:r>
        <w:rPr>
          <w:iCs/>
          <w:lang w:val="en-US"/>
        </w:rPr>
        <w:tab/>
      </w:r>
      <w:r w:rsidR="001F6403" w:rsidRPr="00047A5D">
        <w:rPr>
          <w:iCs/>
          <w:lang w:val="en-US"/>
        </w:rPr>
        <w:t>Wao</w:t>
      </w:r>
    </w:p>
    <w:p w14:paraId="32D38F02" w14:textId="5716EB9F" w:rsidR="001F6403" w:rsidRPr="00047A5D" w:rsidRDefault="00047A5D" w:rsidP="00047A5D">
      <w:pPr>
        <w:ind w:left="720" w:hanging="360"/>
        <w:rPr>
          <w:iCs/>
          <w:lang w:val="en-US"/>
        </w:rPr>
      </w:pPr>
      <w:r>
        <w:rPr>
          <w:iCs/>
          <w:lang w:val="en-US"/>
        </w:rPr>
        <w:t>B.</w:t>
      </w:r>
      <w:r>
        <w:rPr>
          <w:iCs/>
          <w:lang w:val="en-US"/>
        </w:rPr>
        <w:tab/>
      </w:r>
      <w:r w:rsidR="001F6403" w:rsidRPr="00047A5D">
        <w:rPr>
          <w:iCs/>
          <w:lang w:val="en-US"/>
        </w:rPr>
        <w:t>Làm thôi</w:t>
      </w:r>
    </w:p>
    <w:p w14:paraId="0B30DBD5" w14:textId="3C0CE4BD" w:rsidR="001F6403" w:rsidRPr="00047A5D" w:rsidRDefault="00047A5D" w:rsidP="00047A5D">
      <w:pPr>
        <w:ind w:left="720" w:hanging="360"/>
        <w:rPr>
          <w:iCs/>
          <w:lang w:val="en-US"/>
        </w:rPr>
      </w:pPr>
      <w:r>
        <w:rPr>
          <w:iCs/>
          <w:lang w:val="en-US"/>
        </w:rPr>
        <w:t>C.</w:t>
      </w:r>
      <w:r>
        <w:rPr>
          <w:iCs/>
          <w:lang w:val="en-US"/>
        </w:rPr>
        <w:tab/>
      </w:r>
      <w:r w:rsidR="001F6403" w:rsidRPr="00047A5D">
        <w:rPr>
          <w:iCs/>
          <w:lang w:val="en-US"/>
        </w:rPr>
        <w:t>Let’s do it man.</w:t>
      </w:r>
    </w:p>
    <w:p w14:paraId="79D69DB3" w14:textId="33A4E616" w:rsidR="00F943E9" w:rsidRDefault="00047A5D" w:rsidP="00F943E9">
      <w:pPr>
        <w:ind w:left="720" w:hanging="360"/>
        <w:rPr>
          <w:iCs/>
          <w:lang w:val="en-US"/>
        </w:rPr>
      </w:pPr>
      <w:r>
        <w:rPr>
          <w:iCs/>
          <w:lang w:val="en-US"/>
        </w:rPr>
        <w:t>D.</w:t>
      </w:r>
      <w:r>
        <w:rPr>
          <w:iCs/>
          <w:lang w:val="en-US"/>
        </w:rPr>
        <w:tab/>
      </w:r>
      <w:r w:rsidR="001F6403" w:rsidRPr="00047A5D">
        <w:rPr>
          <w:iCs/>
          <w:lang w:val="en-US"/>
        </w:rPr>
        <w:t>Có cần thêm dấu chấm vào cuối câu không nhỉ</w:t>
      </w:r>
    </w:p>
    <w:p w14:paraId="4844F736" w14:textId="524373FF" w:rsidR="00C77807" w:rsidRDefault="00C77807" w:rsidP="00047A5D">
      <w:pPr>
        <w:ind w:left="360"/>
        <w:rPr>
          <w:iCs/>
          <w:lang w:val="en-US"/>
        </w:rPr>
      </w:pPr>
    </w:p>
    <w:p w14:paraId="00C5E1E5" w14:textId="4277D167" w:rsidR="00F6001F" w:rsidRDefault="00F6001F" w:rsidP="00047A5D">
      <w:pPr>
        <w:ind w:left="360"/>
        <w:rPr>
          <w:iCs/>
          <w:lang w:val="en-US"/>
        </w:rPr>
      </w:pPr>
    </w:p>
    <w:p w14:paraId="09A933A4" w14:textId="63169F5B" w:rsidR="00F6001F" w:rsidRDefault="00F6001F" w:rsidP="00047A5D">
      <w:pPr>
        <w:ind w:left="360"/>
        <w:rPr>
          <w:iCs/>
          <w:lang w:val="en-US"/>
        </w:rPr>
      </w:pPr>
      <w:r>
        <w:rPr>
          <w:iCs/>
          <w:lang w:val="en-US"/>
        </w:rPr>
        <w:t>Ranh gioi</w:t>
      </w:r>
    </w:p>
    <w:p w14:paraId="106DF1A2" w14:textId="77777777" w:rsidR="00F6001F" w:rsidRDefault="00F6001F" w:rsidP="00F6001F">
      <w:pPr>
        <w:pStyle w:val="ListParagraph"/>
        <w:ind w:left="0"/>
        <w:rPr>
          <w:iCs/>
          <w:lang w:val="en-US"/>
        </w:rPr>
      </w:pPr>
      <w:r>
        <w:rPr>
          <w:iCs/>
          <w:lang w:val="en-US"/>
        </w:rPr>
        <w:t>Câu 1: Có lẽ bao nhiu câu là đủ để test rồi nhỉ ?</w:t>
      </w:r>
    </w:p>
    <w:p w14:paraId="64DB84A1" w14:textId="77777777" w:rsidR="00F6001F" w:rsidRPr="00047A5D" w:rsidRDefault="00F6001F" w:rsidP="00F6001F">
      <w:pPr>
        <w:ind w:left="720" w:hanging="360"/>
        <w:rPr>
          <w:iCs/>
          <w:lang w:val="en-US"/>
        </w:rPr>
      </w:pPr>
      <w:r>
        <w:rPr>
          <w:iCs/>
          <w:lang w:val="en-US"/>
        </w:rPr>
        <w:t>A.</w:t>
      </w:r>
      <w:r>
        <w:rPr>
          <w:iCs/>
          <w:lang w:val="en-US"/>
        </w:rPr>
        <w:tab/>
      </w:r>
      <w:r w:rsidRPr="00047A5D">
        <w:rPr>
          <w:iCs/>
          <w:lang w:val="en-US"/>
        </w:rPr>
        <w:t>Wao</w:t>
      </w:r>
    </w:p>
    <w:p w14:paraId="547BF7D8" w14:textId="77777777" w:rsidR="00F6001F" w:rsidRPr="00047A5D" w:rsidRDefault="00F6001F" w:rsidP="00F6001F">
      <w:pPr>
        <w:ind w:left="720" w:hanging="360"/>
        <w:rPr>
          <w:iCs/>
          <w:lang w:val="en-US"/>
        </w:rPr>
      </w:pPr>
      <w:r>
        <w:rPr>
          <w:iCs/>
          <w:lang w:val="en-US"/>
        </w:rPr>
        <w:t>B.</w:t>
      </w:r>
      <w:r>
        <w:rPr>
          <w:iCs/>
          <w:lang w:val="en-US"/>
        </w:rPr>
        <w:tab/>
      </w:r>
      <w:r w:rsidRPr="00047A5D">
        <w:rPr>
          <w:iCs/>
          <w:lang w:val="en-US"/>
        </w:rPr>
        <w:t>Làm thôi</w:t>
      </w:r>
    </w:p>
    <w:p w14:paraId="32DFEDC4" w14:textId="77777777" w:rsidR="00F6001F" w:rsidRPr="00047A5D" w:rsidRDefault="00F6001F" w:rsidP="00F6001F">
      <w:pPr>
        <w:ind w:left="720" w:hanging="360"/>
        <w:rPr>
          <w:iCs/>
          <w:lang w:val="en-US"/>
        </w:rPr>
      </w:pPr>
      <w:r>
        <w:rPr>
          <w:iCs/>
          <w:lang w:val="en-US"/>
        </w:rPr>
        <w:t>C.</w:t>
      </w:r>
      <w:r>
        <w:rPr>
          <w:iCs/>
          <w:lang w:val="en-US"/>
        </w:rPr>
        <w:tab/>
      </w:r>
      <w:r w:rsidRPr="00047A5D">
        <w:rPr>
          <w:iCs/>
          <w:lang w:val="en-US"/>
        </w:rPr>
        <w:t>Let’s do it man.</w:t>
      </w:r>
    </w:p>
    <w:p w14:paraId="53B138F1" w14:textId="77777777" w:rsidR="00F6001F" w:rsidRDefault="00F6001F" w:rsidP="00F6001F">
      <w:pPr>
        <w:ind w:left="720" w:hanging="360"/>
        <w:rPr>
          <w:iCs/>
          <w:lang w:val="en-US"/>
        </w:rPr>
      </w:pPr>
      <w:r>
        <w:rPr>
          <w:iCs/>
          <w:lang w:val="en-US"/>
        </w:rPr>
        <w:t>D.</w:t>
      </w:r>
      <w:r>
        <w:rPr>
          <w:iCs/>
          <w:lang w:val="en-US"/>
        </w:rPr>
        <w:tab/>
      </w:r>
      <w:r w:rsidRPr="00047A5D">
        <w:rPr>
          <w:iCs/>
          <w:lang w:val="en-US"/>
        </w:rPr>
        <w:t>Có cần thêm dấu chấm vào cuối câu không nhỉ</w:t>
      </w:r>
    </w:p>
    <w:p w14:paraId="50E24CFE" w14:textId="77777777" w:rsidR="00F6001F" w:rsidRDefault="00F6001F" w:rsidP="00F6001F">
      <w:pPr>
        <w:ind w:left="360"/>
        <w:rPr>
          <w:iCs/>
          <w:lang w:val="en-US"/>
        </w:rPr>
      </w:pPr>
    </w:p>
    <w:p w14:paraId="14B08524" w14:textId="77777777" w:rsidR="00F6001F" w:rsidRDefault="00F6001F" w:rsidP="00F6001F">
      <w:pPr>
        <w:ind w:left="360"/>
        <w:rPr>
          <w:iCs/>
          <w:lang w:val="en-US"/>
        </w:rPr>
      </w:pPr>
    </w:p>
    <w:p w14:paraId="52F079E3" w14:textId="77777777" w:rsidR="00F6001F" w:rsidRDefault="00F6001F" w:rsidP="00F6001F">
      <w:pPr>
        <w:ind w:left="360"/>
        <w:rPr>
          <w:iCs/>
          <w:lang w:val="en-US"/>
        </w:rPr>
      </w:pPr>
      <w:r>
        <w:rPr>
          <w:iCs/>
          <w:lang w:val="en-US"/>
        </w:rPr>
        <w:t>Ranh gioi</w:t>
      </w:r>
    </w:p>
    <w:p w14:paraId="6E80E210" w14:textId="77777777" w:rsidR="00F6001F" w:rsidRPr="00047A5D" w:rsidRDefault="00F6001F" w:rsidP="00F6001F">
      <w:pPr>
        <w:ind w:left="360"/>
        <w:rPr>
          <w:iCs/>
          <w:lang w:val="en-US"/>
        </w:rPr>
      </w:pPr>
    </w:p>
    <w:p w14:paraId="45555F02" w14:textId="77777777" w:rsidR="00F6001F" w:rsidRDefault="00F6001F" w:rsidP="00F6001F">
      <w:pPr>
        <w:rPr>
          <w:iCs/>
          <w:lang w:val="en-US"/>
        </w:rPr>
      </w:pPr>
      <w:r>
        <w:rPr>
          <w:iCs/>
          <w:lang w:val="en-US"/>
        </w:rPr>
        <w:t>Câu 2: Đây là một câu hỏi</w:t>
      </w:r>
    </w:p>
    <w:p w14:paraId="772AAFB5" w14:textId="77777777" w:rsidR="00F6001F" w:rsidRPr="00047A5D" w:rsidRDefault="00F6001F" w:rsidP="00F6001F">
      <w:pPr>
        <w:ind w:left="720" w:hanging="360"/>
        <w:rPr>
          <w:iCs/>
          <w:lang w:val="en-US"/>
        </w:rPr>
      </w:pPr>
      <w:r w:rsidRPr="009E149B">
        <w:rPr>
          <w:bCs/>
          <w:iCs/>
          <w:color w:val="000000" w:themeColor="text1"/>
          <w:lang w:val="en-US"/>
        </w:rPr>
        <w:t>A.</w:t>
      </w:r>
      <w:r>
        <w:rPr>
          <w:iCs/>
          <w:lang w:val="en-US"/>
        </w:rPr>
        <w:tab/>
      </w:r>
      <w:r w:rsidRPr="00047A5D">
        <w:rPr>
          <w:iCs/>
          <w:lang w:val="en-US"/>
        </w:rPr>
        <w:t>Đâu là câu trả lời của câu 1</w:t>
      </w:r>
    </w:p>
    <w:p w14:paraId="3BA3A6BE" w14:textId="77777777" w:rsidR="00F6001F" w:rsidRPr="00047A5D" w:rsidRDefault="00F6001F" w:rsidP="00F6001F">
      <w:pPr>
        <w:ind w:left="720" w:hanging="360"/>
        <w:rPr>
          <w:iCs/>
          <w:lang w:val="en-US"/>
        </w:rPr>
      </w:pPr>
      <w:r>
        <w:rPr>
          <w:iCs/>
          <w:lang w:val="en-US"/>
        </w:rPr>
        <w:t>B.</w:t>
      </w:r>
      <w:r>
        <w:rPr>
          <w:iCs/>
          <w:lang w:val="en-US"/>
        </w:rPr>
        <w:tab/>
      </w:r>
      <w:r w:rsidRPr="00047A5D">
        <w:rPr>
          <w:iCs/>
          <w:lang w:val="en-US"/>
        </w:rPr>
        <w:t xml:space="preserve"> Vân vân</w:t>
      </w:r>
    </w:p>
    <w:p w14:paraId="1040A7C2" w14:textId="77777777" w:rsidR="00F6001F" w:rsidRPr="00047A5D" w:rsidRDefault="00F6001F" w:rsidP="00F6001F">
      <w:pPr>
        <w:ind w:left="720" w:hanging="360"/>
        <w:rPr>
          <w:iCs/>
          <w:lang w:val="en-US"/>
        </w:rPr>
      </w:pPr>
      <w:r>
        <w:rPr>
          <w:iCs/>
          <w:lang w:val="en-US"/>
        </w:rPr>
        <w:t>C.</w:t>
      </w:r>
      <w:r>
        <w:rPr>
          <w:iCs/>
          <w:lang w:val="en-US"/>
        </w:rPr>
        <w:tab/>
      </w:r>
      <w:r w:rsidRPr="00047A5D">
        <w:rPr>
          <w:iCs/>
          <w:lang w:val="en-US"/>
        </w:rPr>
        <w:t>Nào là nào</w:t>
      </w:r>
    </w:p>
    <w:p w14:paraId="1B708410" w14:textId="77777777" w:rsidR="00F6001F" w:rsidRPr="00047A5D" w:rsidRDefault="00F6001F" w:rsidP="00F6001F">
      <w:pPr>
        <w:ind w:left="720" w:hanging="360"/>
        <w:rPr>
          <w:iCs/>
          <w:lang w:val="en-US"/>
        </w:rPr>
      </w:pPr>
      <w:r>
        <w:rPr>
          <w:iCs/>
          <w:lang w:val="en-US"/>
        </w:rPr>
        <w:t>D.</w:t>
      </w:r>
      <w:r>
        <w:rPr>
          <w:iCs/>
          <w:lang w:val="en-US"/>
        </w:rPr>
        <w:tab/>
      </w:r>
      <w:r w:rsidRPr="00047A5D">
        <w:rPr>
          <w:iCs/>
          <w:lang w:val="en-US"/>
        </w:rPr>
        <w:t>Dei là đâu tao là ai</w:t>
      </w:r>
    </w:p>
    <w:p w14:paraId="246C9467" w14:textId="77777777" w:rsidR="00F6001F" w:rsidRDefault="00F6001F" w:rsidP="00F6001F">
      <w:pPr>
        <w:rPr>
          <w:iCs/>
          <w:lang w:val="en-US"/>
        </w:rPr>
      </w:pPr>
      <w:r>
        <w:rPr>
          <w:iCs/>
          <w:lang w:val="en-US"/>
        </w:rPr>
        <w:t>Câu 3: Thử trộn tôi xem nào</w:t>
      </w:r>
    </w:p>
    <w:p w14:paraId="7485E8EA" w14:textId="77777777" w:rsidR="00F6001F" w:rsidRPr="00047A5D" w:rsidRDefault="00F6001F" w:rsidP="00F6001F">
      <w:pPr>
        <w:ind w:left="720" w:hanging="360"/>
        <w:rPr>
          <w:iCs/>
          <w:lang w:val="en-US"/>
        </w:rPr>
      </w:pPr>
      <w:r>
        <w:rPr>
          <w:iCs/>
          <w:lang w:val="en-US"/>
        </w:rPr>
        <w:t>A.</w:t>
      </w:r>
      <w:r>
        <w:rPr>
          <w:iCs/>
          <w:lang w:val="en-US"/>
        </w:rPr>
        <w:tab/>
      </w:r>
      <w:r w:rsidRPr="00047A5D">
        <w:rPr>
          <w:iCs/>
          <w:lang w:val="en-US"/>
        </w:rPr>
        <w:t>Thử tìm giải pháp xem nào</w:t>
      </w:r>
    </w:p>
    <w:p w14:paraId="50454D5F" w14:textId="77777777" w:rsidR="00F6001F" w:rsidRPr="00047A5D" w:rsidRDefault="00F6001F" w:rsidP="00F6001F">
      <w:pPr>
        <w:ind w:left="720" w:hanging="360"/>
        <w:rPr>
          <w:iCs/>
          <w:lang w:val="en-US"/>
        </w:rPr>
      </w:pPr>
      <w:r>
        <w:rPr>
          <w:iCs/>
          <w:lang w:val="en-US"/>
        </w:rPr>
        <w:t>B.</w:t>
      </w:r>
      <w:r>
        <w:rPr>
          <w:iCs/>
          <w:lang w:val="en-US"/>
        </w:rPr>
        <w:tab/>
      </w:r>
      <w:r w:rsidRPr="00047A5D">
        <w:rPr>
          <w:iCs/>
          <w:lang w:val="en-US"/>
        </w:rPr>
        <w:t>Cố lên</w:t>
      </w:r>
    </w:p>
    <w:p w14:paraId="0DB612CD" w14:textId="77777777" w:rsidR="00F6001F" w:rsidRPr="00047A5D" w:rsidRDefault="00F6001F" w:rsidP="00F6001F">
      <w:pPr>
        <w:ind w:left="720" w:hanging="360"/>
        <w:rPr>
          <w:iCs/>
          <w:lang w:val="en-US"/>
        </w:rPr>
      </w:pPr>
      <w:r>
        <w:rPr>
          <w:iCs/>
          <w:lang w:val="en-US"/>
        </w:rPr>
        <w:t>C.</w:t>
      </w:r>
      <w:r>
        <w:rPr>
          <w:iCs/>
          <w:lang w:val="en-US"/>
        </w:rPr>
        <w:tab/>
      </w:r>
      <w:r w:rsidRPr="00047A5D">
        <w:rPr>
          <w:iCs/>
          <w:lang w:val="en-US"/>
        </w:rPr>
        <w:t>Hãy siêng năng</w:t>
      </w:r>
    </w:p>
    <w:p w14:paraId="1CFBFB6C" w14:textId="77777777" w:rsidR="00F6001F" w:rsidRPr="00047A5D" w:rsidRDefault="00F6001F" w:rsidP="00F6001F">
      <w:pPr>
        <w:ind w:left="720" w:hanging="360"/>
        <w:rPr>
          <w:iCs/>
          <w:lang w:val="en-US"/>
        </w:rPr>
      </w:pPr>
      <w:r>
        <w:rPr>
          <w:iCs/>
          <w:lang w:val="en-US"/>
        </w:rPr>
        <w:t>D.</w:t>
      </w:r>
      <w:r>
        <w:rPr>
          <w:iCs/>
          <w:lang w:val="en-US"/>
        </w:rPr>
        <w:tab/>
      </w:r>
      <w:r w:rsidRPr="00047A5D">
        <w:rPr>
          <w:iCs/>
          <w:lang w:val="en-US"/>
        </w:rPr>
        <w:t>Tập trung</w:t>
      </w:r>
    </w:p>
    <w:p w14:paraId="20FE017E" w14:textId="77777777" w:rsidR="00F6001F" w:rsidRDefault="00F6001F" w:rsidP="00F6001F">
      <w:pPr>
        <w:pStyle w:val="ListParagraph"/>
        <w:ind w:left="0"/>
        <w:rPr>
          <w:iCs/>
          <w:lang w:val="en-US"/>
        </w:rPr>
      </w:pPr>
      <w:r>
        <w:rPr>
          <w:iCs/>
          <w:lang w:val="en-US"/>
        </w:rPr>
        <w:t>Câu 4: Phấn đấu giải quyết hoàn thành sớm nào</w:t>
      </w:r>
    </w:p>
    <w:p w14:paraId="4B8C0308" w14:textId="77777777" w:rsidR="00F6001F" w:rsidRPr="00047A5D" w:rsidRDefault="00F6001F" w:rsidP="00F6001F">
      <w:pPr>
        <w:ind w:left="720" w:hanging="360"/>
        <w:rPr>
          <w:iCs/>
          <w:lang w:val="en-US"/>
        </w:rPr>
      </w:pPr>
      <w:r>
        <w:rPr>
          <w:iCs/>
          <w:lang w:val="en-US"/>
        </w:rPr>
        <w:t>A.</w:t>
      </w:r>
      <w:r>
        <w:rPr>
          <w:iCs/>
          <w:lang w:val="en-US"/>
        </w:rPr>
        <w:tab/>
      </w:r>
      <w:r w:rsidRPr="00047A5D">
        <w:rPr>
          <w:iCs/>
          <w:lang w:val="en-US"/>
        </w:rPr>
        <w:t>Nếu để auto list này thì làm sao</w:t>
      </w:r>
    </w:p>
    <w:p w14:paraId="555D35F4" w14:textId="77777777" w:rsidR="00F6001F" w:rsidRPr="00047A5D" w:rsidRDefault="00F6001F" w:rsidP="00F6001F">
      <w:pPr>
        <w:ind w:left="720" w:hanging="360"/>
        <w:rPr>
          <w:iCs/>
          <w:lang w:val="en-US"/>
        </w:rPr>
      </w:pPr>
      <w:r>
        <w:rPr>
          <w:iCs/>
          <w:lang w:val="en-US"/>
        </w:rPr>
        <w:t>B.</w:t>
      </w:r>
      <w:r>
        <w:rPr>
          <w:iCs/>
          <w:lang w:val="en-US"/>
        </w:rPr>
        <w:tab/>
      </w:r>
      <w:r w:rsidRPr="00047A5D">
        <w:rPr>
          <w:iCs/>
          <w:lang w:val="en-US"/>
        </w:rPr>
        <w:t>Lấy được word của câu trả lời</w:t>
      </w:r>
    </w:p>
    <w:p w14:paraId="73EBA8A1" w14:textId="77777777" w:rsidR="00F6001F" w:rsidRPr="00047A5D" w:rsidRDefault="00F6001F" w:rsidP="00F6001F">
      <w:pPr>
        <w:ind w:left="720" w:hanging="360"/>
        <w:rPr>
          <w:iCs/>
          <w:lang w:val="en-US"/>
        </w:rPr>
      </w:pPr>
      <w:r>
        <w:rPr>
          <w:iCs/>
          <w:lang w:val="en-US"/>
        </w:rPr>
        <w:t>C.</w:t>
      </w:r>
      <w:r>
        <w:rPr>
          <w:iCs/>
          <w:lang w:val="en-US"/>
        </w:rPr>
        <w:tab/>
      </w:r>
      <w:r w:rsidRPr="00047A5D">
        <w:rPr>
          <w:iCs/>
          <w:lang w:val="en-US"/>
        </w:rPr>
        <w:t>Tìm hiểu xem sao</w:t>
      </w:r>
    </w:p>
    <w:p w14:paraId="32B12445" w14:textId="77777777" w:rsidR="00F6001F" w:rsidRPr="00047A5D" w:rsidRDefault="00F6001F" w:rsidP="00F6001F">
      <w:pPr>
        <w:ind w:left="720" w:hanging="360"/>
        <w:rPr>
          <w:iCs/>
          <w:lang w:val="en-US"/>
        </w:rPr>
      </w:pPr>
      <w:r>
        <w:rPr>
          <w:iCs/>
          <w:lang w:val="en-US"/>
        </w:rPr>
        <w:t>D.</w:t>
      </w:r>
      <w:r>
        <w:rPr>
          <w:iCs/>
          <w:lang w:val="en-US"/>
        </w:rPr>
        <w:tab/>
      </w:r>
      <w:r w:rsidRPr="00047A5D">
        <w:rPr>
          <w:iCs/>
          <w:lang w:val="en-US"/>
        </w:rPr>
        <w:t>Haizx</w:t>
      </w:r>
    </w:p>
    <w:p w14:paraId="75EC57A6" w14:textId="77777777" w:rsidR="00F6001F" w:rsidRPr="00047A5D" w:rsidRDefault="00F6001F" w:rsidP="00047A5D">
      <w:pPr>
        <w:ind w:left="360"/>
        <w:rPr>
          <w:iCs/>
          <w:lang w:val="en-US"/>
        </w:rPr>
      </w:pPr>
    </w:p>
    <w:sectPr w:rsidR="00F6001F" w:rsidRPr="00047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312AA"/>
    <w:multiLevelType w:val="hybridMultilevel"/>
    <w:tmpl w:val="F74A77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02173"/>
    <w:multiLevelType w:val="hybridMultilevel"/>
    <w:tmpl w:val="5218EE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93FAB"/>
    <w:multiLevelType w:val="hybridMultilevel"/>
    <w:tmpl w:val="71B804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7F71B4"/>
    <w:multiLevelType w:val="hybridMultilevel"/>
    <w:tmpl w:val="5C4683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2A33A9"/>
    <w:multiLevelType w:val="hybridMultilevel"/>
    <w:tmpl w:val="7EE6AD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C609DE"/>
    <w:multiLevelType w:val="hybridMultilevel"/>
    <w:tmpl w:val="60A658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46862"/>
    <w:multiLevelType w:val="hybridMultilevel"/>
    <w:tmpl w:val="2E804F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72231B"/>
    <w:multiLevelType w:val="hybridMultilevel"/>
    <w:tmpl w:val="A29830CE"/>
    <w:lvl w:ilvl="0" w:tplc="B788900C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7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403"/>
    <w:rsid w:val="00003DDE"/>
    <w:rsid w:val="00012ACF"/>
    <w:rsid w:val="00047A5D"/>
    <w:rsid w:val="000B2322"/>
    <w:rsid w:val="0013491B"/>
    <w:rsid w:val="0015450E"/>
    <w:rsid w:val="001569C4"/>
    <w:rsid w:val="001F315A"/>
    <w:rsid w:val="001F6403"/>
    <w:rsid w:val="0020414D"/>
    <w:rsid w:val="00234424"/>
    <w:rsid w:val="00291A90"/>
    <w:rsid w:val="002C11BA"/>
    <w:rsid w:val="002D0ACB"/>
    <w:rsid w:val="00306B27"/>
    <w:rsid w:val="003B1E23"/>
    <w:rsid w:val="00437DD6"/>
    <w:rsid w:val="0046564A"/>
    <w:rsid w:val="00550CB4"/>
    <w:rsid w:val="005711FB"/>
    <w:rsid w:val="005B016B"/>
    <w:rsid w:val="00674F7A"/>
    <w:rsid w:val="006B4C25"/>
    <w:rsid w:val="007A4625"/>
    <w:rsid w:val="007B70AA"/>
    <w:rsid w:val="007E394E"/>
    <w:rsid w:val="00916BF5"/>
    <w:rsid w:val="009C221D"/>
    <w:rsid w:val="009E149B"/>
    <w:rsid w:val="00A27930"/>
    <w:rsid w:val="00A75CBC"/>
    <w:rsid w:val="00A904DF"/>
    <w:rsid w:val="00B1652D"/>
    <w:rsid w:val="00C228D0"/>
    <w:rsid w:val="00C437F9"/>
    <w:rsid w:val="00C75BB4"/>
    <w:rsid w:val="00C77807"/>
    <w:rsid w:val="00C826EA"/>
    <w:rsid w:val="00C936CB"/>
    <w:rsid w:val="00CB7BCE"/>
    <w:rsid w:val="00CE5710"/>
    <w:rsid w:val="00CE6B5B"/>
    <w:rsid w:val="00F6001F"/>
    <w:rsid w:val="00F943E9"/>
    <w:rsid w:val="00FA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1CF04F"/>
  <w15:chartTrackingRefBased/>
  <w15:docId w15:val="{C8E1AE54-38CE-41CC-9C1B-FD6DBA872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6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yData\subjects\school\H&#7885;c%20k&#7923;%208\Ti&#7875;u%20lu&#7853;n\Macro\MixTheAnswer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MixTheAnswer</Template>
  <TotalTime>181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ToAnVaN</dc:creator>
  <cp:keywords/>
  <dc:description/>
  <cp:lastModifiedBy>Toan Van</cp:lastModifiedBy>
  <cp:revision>4</cp:revision>
  <dcterms:created xsi:type="dcterms:W3CDTF">2021-03-14T14:07:00Z</dcterms:created>
  <dcterms:modified xsi:type="dcterms:W3CDTF">2021-03-17T14:36:00Z</dcterms:modified>
</cp:coreProperties>
</file>